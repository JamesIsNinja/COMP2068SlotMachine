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sdt>
      <w:sdtPr>
        <w:rPr>
          <w:rFonts w:asciiTheme="majorHAnsi" w:eastAsiaTheme="majorEastAsia" w:hAnsiTheme="majorHAnsi" w:cstheme="majorBidi"/>
          <w:caps/>
        </w:rPr>
        <w:id w:val="153159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3E1D56" w:rsidRDefault="000C76F3" w:rsidP="000C76F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JAMES WHITE</w:t>
                    </w:r>
                  </w:p>
                </w:tc>
              </w:sdtContent>
            </w:sdt>
          </w:tr>
          <w:tr w:rsidR="003E1D5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56"/>
                  <w:szCs w:val="56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3E1D56" w:rsidRDefault="000C76F3" w:rsidP="000C76F3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56"/>
                        <w:szCs w:val="56"/>
                      </w:rPr>
                      <w:t>ONLINE SLOT MACHINE</w:t>
                    </w:r>
                  </w:p>
                </w:tc>
              </w:sdtContent>
            </w:sdt>
          </w:tr>
          <w:tr w:rsidR="003E1D5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3E1D56" w:rsidRPr="003E1D56" w:rsidRDefault="003E1D56" w:rsidP="000C76F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</w:pPr>
                <w:r w:rsidRPr="003E1D56">
                  <w:rPr>
                    <w:rFonts w:asciiTheme="majorHAnsi" w:eastAsiaTheme="majorEastAsia" w:hAnsiTheme="majorHAnsi" w:cstheme="majorBidi"/>
                    <w:b/>
                    <w:sz w:val="60"/>
                    <w:szCs w:val="60"/>
                  </w:rPr>
                  <w:t>[</w:t>
                </w:r>
                <w:sdt>
                  <w:sdtPr>
                    <w:rPr>
                      <w:rFonts w:asciiTheme="majorHAnsi" w:eastAsiaTheme="majorEastAsia" w:hAnsiTheme="majorHAnsi" w:cstheme="majorBidi"/>
                      <w:b/>
                      <w:sz w:val="60"/>
                      <w:szCs w:val="60"/>
                    </w:rPr>
                    <w:alias w:val="Subtitl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0C76F3">
                      <w:rPr>
                        <w:rFonts w:asciiTheme="majorHAnsi" w:eastAsiaTheme="majorEastAsia" w:hAnsiTheme="majorHAnsi" w:cstheme="majorBidi"/>
                        <w:b/>
                        <w:sz w:val="60"/>
                        <w:szCs w:val="60"/>
                      </w:rPr>
                      <w:t>COMP 2068 – Assignment 2]</w:t>
                    </w:r>
                  </w:sdtContent>
                </w:sdt>
              </w:p>
            </w:tc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Pr="003E1D56" w:rsidRDefault="003E1D56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 w:rsidRPr="003E1D56">
                  <w:rPr>
                    <w:sz w:val="24"/>
                    <w:szCs w:val="24"/>
                  </w:rPr>
                  <w:t>Version #</w:t>
                </w:r>
                <w:r w:rsidR="000C76F3">
                  <w:rPr>
                    <w:sz w:val="24"/>
                    <w:szCs w:val="24"/>
                  </w:rPr>
                  <w:t>1.0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  <w:r>
                  <w:t xml:space="preserve">All work Copyright © </w:t>
                </w:r>
                <w:r w:rsidR="000C76F3">
                  <w:t>2014</w:t>
                </w:r>
                <w:r>
                  <w:t xml:space="preserve"> by </w:t>
                </w:r>
                <w:r w:rsidR="000C76F3">
                  <w:t>James White</w:t>
                </w:r>
                <w:r>
                  <w:t>.</w:t>
                </w:r>
              </w:p>
              <w:p w:rsidR="003E1D56" w:rsidRDefault="003E1D56">
                <w:pPr>
                  <w:pStyle w:val="NoSpacing"/>
                  <w:jc w:val="center"/>
                </w:pPr>
                <w:r>
                  <w:t>All rights reserved.</w:t>
                </w: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  <w:p w:rsidR="003E1D56" w:rsidRDefault="003E1D56">
                <w:pPr>
                  <w:pStyle w:val="NoSpacing"/>
                  <w:jc w:val="center"/>
                </w:pPr>
              </w:p>
            </w:tc>
          </w:tr>
          <w:tr w:rsidR="003E1D56">
            <w:trPr>
              <w:trHeight w:val="360"/>
              <w:jc w:val="center"/>
            </w:trPr>
            <w:sdt>
              <w:sdtPr>
                <w:rPr>
                  <w:b/>
                  <w:bCs/>
                  <w:sz w:val="28"/>
                  <w:szCs w:val="28"/>
                  <w:u w:val="single"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3E1D56" w:rsidRPr="003E1D56" w:rsidRDefault="000C76F3" w:rsidP="000C76F3">
                    <w:pPr>
                      <w:pStyle w:val="NoSpacing"/>
                      <w:jc w:val="center"/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</w:pPr>
                    <w:r>
                      <w:rPr>
                        <w:b/>
                        <w:bCs/>
                        <w:sz w:val="28"/>
                        <w:szCs w:val="28"/>
                        <w:u w:val="single"/>
                      </w:rPr>
                      <w:t>James White</w:t>
                    </w:r>
                  </w:p>
                </w:tc>
              </w:sdtContent>
            </w:sdt>
          </w:tr>
          <w:tr w:rsidR="003E1D5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3E1D56" w:rsidRDefault="003E1D56" w:rsidP="003E1D56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3E1D56" w:rsidRDefault="000C76F3">
          <w:r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1ACE1938" wp14:editId="6FAA4552">
                    <wp:simplePos x="0" y="0"/>
                    <wp:positionH relativeFrom="column">
                      <wp:posOffset>739775</wp:posOffset>
                    </wp:positionH>
                    <wp:positionV relativeFrom="paragraph">
                      <wp:posOffset>-6018529</wp:posOffset>
                    </wp:positionV>
                    <wp:extent cx="4460876" cy="1895474"/>
                    <wp:effectExtent l="0" t="0" r="15875" b="10160"/>
                    <wp:wrapNone/>
                    <wp:docPr id="1" name="Text Box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460876" cy="189547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E1D56" w:rsidRPr="003E1D56" w:rsidRDefault="000C76F3" w:rsidP="003E1D56">
                                <w:pPr>
                                  <w:jc w:val="center"/>
                                  <w:rPr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28"/>
                                    <w:szCs w:val="28"/>
                                    <w:lang w:val="en-US" w:eastAsia="en-US"/>
                                  </w:rPr>
                                  <w:drawing>
                                    <wp:inline distT="0" distB="0" distL="0" distR="0" wp14:anchorId="3F66BF51" wp14:editId="63C65566">
                                      <wp:extent cx="2162175" cy="2162175"/>
                                      <wp:effectExtent l="0" t="0" r="0" b="0"/>
                                      <wp:docPr id="3" name="Picture 3" descr="D:\Libraries\My Pictures\Photoshop Stuff\MiniLogo2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" descr="D:\Libraries\My Pictures\Photoshop Stuff\MiniLogo2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62175" cy="21621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CE193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" o:spid="_x0000_s1026" type="#_x0000_t202" style="position:absolute;margin-left:58.25pt;margin-top:-473.9pt;width:351.25pt;height:149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">
                    <v:textbox>
                      <w:txbxContent>
                        <w:p w:rsidR="003E1D56" w:rsidRPr="003E1D56" w:rsidRDefault="000C76F3" w:rsidP="003E1D56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noProof/>
                              <w:sz w:val="28"/>
                              <w:szCs w:val="28"/>
                              <w:lang w:val="en-US" w:eastAsia="en-US"/>
                            </w:rPr>
                            <w:drawing>
                              <wp:inline distT="0" distB="0" distL="0" distR="0" wp14:anchorId="3F66BF51" wp14:editId="63C65566">
                                <wp:extent cx="2162175" cy="2162175"/>
                                <wp:effectExtent l="0" t="0" r="0" b="0"/>
                                <wp:docPr id="3" name="Picture 3" descr="D:\Libraries\My Pictures\Photoshop Stuff\MiniLogo2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 descr="D:\Libraries\My Pictures\Photoshop Stuff\MiniLogo2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62175" cy="21621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:rsidR="003E1D56" w:rsidRDefault="003E1D5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3E1D56">
            <w:tc>
              <w:tcPr>
                <w:tcW w:w="5000" w:type="pct"/>
              </w:tcPr>
              <w:p w:rsidR="003E1D56" w:rsidRPr="003E1D56" w:rsidRDefault="000C76F3" w:rsidP="00041C8A">
                <w:pPr>
                  <w:pStyle w:val="NoSpacing"/>
                  <w:jc w:val="center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October 12</w:t>
                </w:r>
                <w:r w:rsidRPr="000C76F3">
                  <w:rPr>
                    <w:sz w:val="24"/>
                    <w:szCs w:val="24"/>
                    <w:vertAlign w:val="superscript"/>
                  </w:rPr>
                  <w:t>th</w:t>
                </w:r>
                <w:r>
                  <w:rPr>
                    <w:sz w:val="24"/>
                    <w:szCs w:val="24"/>
                  </w:rPr>
                  <w:t>, 2014</w:t>
                </w:r>
              </w:p>
            </w:tc>
          </w:tr>
        </w:tbl>
        <w:p w:rsidR="003E1D56" w:rsidRDefault="003E1D56"/>
        <w:p w:rsidR="003E1D56" w:rsidRDefault="003E1D56">
          <w:r>
            <w:br w:type="page"/>
          </w:r>
        </w:p>
      </w:sdtContent>
    </w:sdt>
    <w:p w:rsidR="009A4D42" w:rsidRDefault="009A4D42" w:rsidP="009A4D42">
      <w:pPr>
        <w:jc w:val="center"/>
        <w:rPr>
          <w:b/>
          <w:sz w:val="24"/>
          <w:szCs w:val="24"/>
          <w:u w:val="single"/>
        </w:rPr>
      </w:pPr>
      <w:r w:rsidRPr="009A4D42">
        <w:rPr>
          <w:b/>
          <w:sz w:val="24"/>
          <w:szCs w:val="24"/>
          <w:u w:val="single"/>
        </w:rPr>
        <w:lastRenderedPageBreak/>
        <w:t>Table of Contents</w:t>
      </w:r>
    </w:p>
    <w:p w:rsidR="009A4D42" w:rsidRP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>[Your Table of Contents should go here.  Make sure that your document’s sections are hyperlinked to their corresponding pages.]</w:t>
      </w:r>
    </w:p>
    <w:p w:rsidR="009A4D42" w:rsidRDefault="009A4D4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br w:type="page"/>
      </w:r>
    </w:p>
    <w:p w:rsidR="00F56775" w:rsidRDefault="009A4D42" w:rsidP="009A4D42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Version History</w:t>
      </w:r>
    </w:p>
    <w:p w:rsidR="009A4D42" w:rsidRDefault="009A4D42" w:rsidP="009A4D42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[This is where you keep track of </w:t>
      </w:r>
      <w:r w:rsidR="008C6B2D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detailed changes </w:t>
      </w:r>
      <w:r w:rsidR="008C6B2D">
        <w:rPr>
          <w:sz w:val="24"/>
          <w:szCs w:val="24"/>
        </w:rPr>
        <w:t xml:space="preserve">made to </w:t>
      </w:r>
      <w:r>
        <w:rPr>
          <w:sz w:val="24"/>
          <w:szCs w:val="24"/>
        </w:rPr>
        <w:t xml:space="preserve">your document throughout the course of development.] </w:t>
      </w:r>
    </w:p>
    <w:p w:rsidR="009A4D42" w:rsidRDefault="009A4D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86D09" w:rsidRDefault="00686D09" w:rsidP="00686D09">
      <w:pPr>
        <w:jc w:val="right"/>
        <w:rPr>
          <w:sz w:val="24"/>
          <w:szCs w:val="24"/>
        </w:rPr>
      </w:pPr>
      <w:r>
        <w:rPr>
          <w:sz w:val="24"/>
          <w:szCs w:val="24"/>
        </w:rPr>
        <w:lastRenderedPageBreak/>
        <w:t>[This is the body of your video game design document.  You should add and delete sections as they pertain to your game</w:t>
      </w:r>
      <w:r w:rsidR="008C6B2D">
        <w:rPr>
          <w:sz w:val="24"/>
          <w:szCs w:val="24"/>
        </w:rPr>
        <w:t>’s design</w:t>
      </w:r>
      <w:r>
        <w:rPr>
          <w:sz w:val="24"/>
          <w:szCs w:val="24"/>
        </w:rPr>
        <w:t>.]</w:t>
      </w:r>
    </w:p>
    <w:p w:rsidR="00686D09" w:rsidRDefault="00686D09" w:rsidP="00686D09">
      <w:pPr>
        <w:jc w:val="right"/>
        <w:rPr>
          <w:sz w:val="24"/>
          <w:szCs w:val="24"/>
        </w:rPr>
      </w:pPr>
    </w:p>
    <w:p w:rsidR="008C6B2D" w:rsidRDefault="008C6B2D" w:rsidP="00686D09">
      <w:pPr>
        <w:jc w:val="right"/>
        <w:rPr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Overview</w:t>
      </w:r>
      <w:r w:rsidR="00BF4089">
        <w:rPr>
          <w:b/>
          <w:sz w:val="24"/>
          <w:szCs w:val="24"/>
        </w:rPr>
        <w:t xml:space="preserve"> </w:t>
      </w:r>
    </w:p>
    <w:p w:rsidR="009A4D42" w:rsidRPr="00BF4089" w:rsidRDefault="000C76F3" w:rsidP="00BF4089">
      <w:pPr>
        <w:pStyle w:val="ListParagraph"/>
        <w:rPr>
          <w:b/>
          <w:sz w:val="24"/>
          <w:szCs w:val="24"/>
        </w:rPr>
      </w:pPr>
      <w:r>
        <w:rPr>
          <w:i/>
          <w:sz w:val="24"/>
          <w:szCs w:val="24"/>
        </w:rPr>
        <w:t xml:space="preserve">This is a slot machine, you play until you run out of money, or cash out!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8C6B2D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Game Play Mechanics</w:t>
      </w:r>
    </w:p>
    <w:p w:rsidR="00686D09" w:rsidRPr="00BF4089" w:rsidRDefault="000C76F3" w:rsidP="00686D0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You choose how much you want to bet and then spin the slots to see if you win! 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Pr="00BF4089" w:rsidRDefault="009F6693" w:rsidP="00686D09">
      <w:pPr>
        <w:pStyle w:val="ListParagraph"/>
        <w:numPr>
          <w:ilvl w:val="0"/>
          <w:numId w:val="1"/>
        </w:numPr>
        <w:rPr>
          <w:i/>
          <w:sz w:val="24"/>
          <w:szCs w:val="24"/>
        </w:rPr>
      </w:pPr>
      <w:r w:rsidRPr="008C6B2D">
        <w:rPr>
          <w:b/>
          <w:sz w:val="24"/>
          <w:szCs w:val="24"/>
        </w:rPr>
        <w:t>Camera</w:t>
      </w:r>
      <w:r w:rsidR="003E1D34">
        <w:rPr>
          <w:b/>
          <w:sz w:val="24"/>
          <w:szCs w:val="24"/>
        </w:rPr>
        <w:t xml:space="preserve"> </w:t>
      </w:r>
    </w:p>
    <w:p w:rsidR="009F6693" w:rsidRPr="00BF4089" w:rsidRDefault="000C76F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Straight on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BF4089" w:rsidRDefault="009F6693" w:rsidP="00BF408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Controls</w:t>
      </w:r>
    </w:p>
    <w:p w:rsidR="00BF4089" w:rsidRPr="00BF4089" w:rsidRDefault="000C76F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Mouse movement + Mouse Click 1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Saving and Loading</w:t>
      </w:r>
    </w:p>
    <w:p w:rsidR="00BF4089" w:rsidRPr="00BF4089" w:rsidRDefault="000C76F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No saving/loading, just resetting the game.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Pr="000C76F3" w:rsidRDefault="009F6693" w:rsidP="000C76F3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0C76F3">
        <w:rPr>
          <w:b/>
          <w:sz w:val="24"/>
          <w:szCs w:val="24"/>
        </w:rPr>
        <w:t>Interface</w:t>
      </w:r>
      <w:r w:rsidR="00D668E0" w:rsidRPr="000C76F3">
        <w:rPr>
          <w:b/>
          <w:sz w:val="24"/>
          <w:szCs w:val="24"/>
        </w:rPr>
        <w:t xml:space="preserve"> Sketch</w:t>
      </w:r>
    </w:p>
    <w:p w:rsidR="00686D09" w:rsidRPr="008C6B2D" w:rsidRDefault="000C76F3" w:rsidP="00686D09">
      <w:pPr>
        <w:rPr>
          <w:b/>
          <w:sz w:val="24"/>
          <w:szCs w:val="24"/>
        </w:rPr>
      </w:pPr>
      <w:r>
        <w:rPr>
          <w:i/>
          <w:noProof/>
          <w:sz w:val="24"/>
          <w:szCs w:val="24"/>
          <w:lang w:val="en-US" w:eastAsia="en-US"/>
        </w:rPr>
        <w:drawing>
          <wp:inline distT="0" distB="0" distL="0" distR="0">
            <wp:extent cx="1690236" cy="2028825"/>
            <wp:effectExtent l="0" t="0" r="0" b="0"/>
            <wp:docPr id="4" name="Picture 4" descr="C:\Users\James\Desktop\SlutMachine\plmd25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mes\Desktop\SlutMachine\plmd25mb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865" cy="206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lastRenderedPageBreak/>
        <w:t>Menu and Screen Descriptions</w:t>
      </w:r>
    </w:p>
    <w:p w:rsidR="00BF4089" w:rsidRPr="00BF4089" w:rsidRDefault="000C76F3" w:rsidP="00BF4089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Just the slot machine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5C2F0F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5C2F0F">
        <w:rPr>
          <w:b/>
          <w:sz w:val="24"/>
          <w:szCs w:val="24"/>
        </w:rPr>
        <w:t>Scoring</w:t>
      </w:r>
    </w:p>
    <w:p w:rsidR="00686D09" w:rsidRPr="000C76F3" w:rsidRDefault="000C76F3" w:rsidP="000C76F3">
      <w:pPr>
        <w:ind w:left="720"/>
        <w:rPr>
          <w:sz w:val="24"/>
          <w:szCs w:val="24"/>
        </w:rPr>
      </w:pPr>
      <w:r>
        <w:rPr>
          <w:sz w:val="24"/>
          <w:szCs w:val="24"/>
        </w:rPr>
        <w:t>Getting a winning combo on the slots</w:t>
      </w:r>
    </w:p>
    <w:p w:rsidR="00686D09" w:rsidRPr="005C2F0F" w:rsidRDefault="009F6693" w:rsidP="005C2F0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Bonuses</w:t>
      </w:r>
    </w:p>
    <w:p w:rsidR="00686D09" w:rsidRPr="000C76F3" w:rsidRDefault="000C76F3" w:rsidP="00686D09">
      <w:pPr>
        <w:rPr>
          <w:sz w:val="24"/>
          <w:szCs w:val="24"/>
        </w:rPr>
      </w:pPr>
      <w:r>
        <w:rPr>
          <w:sz w:val="24"/>
          <w:szCs w:val="24"/>
        </w:rPr>
        <w:t>Triple 7s for the jackpot</w:t>
      </w:r>
    </w:p>
    <w:p w:rsidR="005C2F0F" w:rsidRDefault="009F6693" w:rsidP="005C2F0F">
      <w:pPr>
        <w:pStyle w:val="ListParagraph"/>
        <w:numPr>
          <w:ilvl w:val="0"/>
          <w:numId w:val="1"/>
        </w:numPr>
        <w:spacing w:after="0" w:line="240" w:lineRule="auto"/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Sound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spacing w:after="0"/>
        <w:rPr>
          <w:b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sound clips)</w:t>
      </w:r>
    </w:p>
    <w:p w:rsidR="00686D09" w:rsidRPr="008C6B2D" w:rsidRDefault="00686D09" w:rsidP="00686D09">
      <w:pPr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 xml:space="preserve">Art </w:t>
      </w:r>
      <w:r w:rsidR="005C2F0F">
        <w:rPr>
          <w:b/>
          <w:sz w:val="24"/>
          <w:szCs w:val="24"/>
        </w:rPr>
        <w:t xml:space="preserve">/ Multimedia </w:t>
      </w:r>
      <w:r w:rsidR="003E1D34">
        <w:rPr>
          <w:b/>
          <w:sz w:val="24"/>
          <w:szCs w:val="24"/>
        </w:rPr>
        <w:t>Index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an index of all your graphic and video assets here)</w:t>
      </w:r>
    </w:p>
    <w:p w:rsidR="00686D09" w:rsidRPr="008C6B2D" w:rsidRDefault="00686D09" w:rsidP="00686D09">
      <w:pPr>
        <w:pStyle w:val="ListParagraph"/>
        <w:rPr>
          <w:b/>
          <w:sz w:val="24"/>
          <w:szCs w:val="24"/>
        </w:rPr>
      </w:pPr>
    </w:p>
    <w:p w:rsidR="00686D09" w:rsidRPr="008C6B2D" w:rsidRDefault="00686D09" w:rsidP="00686D09">
      <w:pPr>
        <w:rPr>
          <w:b/>
          <w:sz w:val="24"/>
          <w:szCs w:val="24"/>
        </w:rPr>
      </w:pPr>
    </w:p>
    <w:p w:rsidR="009F6693" w:rsidRDefault="009F6693" w:rsidP="00686D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8C6B2D">
        <w:rPr>
          <w:b/>
          <w:sz w:val="24"/>
          <w:szCs w:val="24"/>
        </w:rPr>
        <w:t>Design Notes</w:t>
      </w:r>
    </w:p>
    <w:p w:rsidR="005C2F0F" w:rsidRPr="005C2F0F" w:rsidRDefault="005C2F0F" w:rsidP="005C2F0F">
      <w:pPr>
        <w:pStyle w:val="ListParagraph"/>
        <w:rPr>
          <w:i/>
          <w:sz w:val="24"/>
          <w:szCs w:val="24"/>
        </w:rPr>
      </w:pPr>
      <w:r w:rsidRPr="005C2F0F">
        <w:rPr>
          <w:i/>
          <w:sz w:val="24"/>
          <w:szCs w:val="24"/>
        </w:rPr>
        <w:t>(Include additional design notes here)</w:t>
      </w:r>
    </w:p>
    <w:sectPr w:rsidR="005C2F0F" w:rsidRPr="005C2F0F" w:rsidSect="008E601F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2F72" w:rsidRDefault="00932F72" w:rsidP="00C152DC">
      <w:pPr>
        <w:spacing w:after="0" w:line="240" w:lineRule="auto"/>
      </w:pPr>
      <w:r>
        <w:separator/>
      </w:r>
    </w:p>
  </w:endnote>
  <w:endnote w:type="continuationSeparator" w:id="0">
    <w:p w:rsidR="00932F72" w:rsidRDefault="00932F72" w:rsidP="00C152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0C76F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</w:rPr>
      <w:t>Version Number 1.0</w:t>
    </w:r>
    <w:r w:rsidR="00AA765B" w:rsidRPr="00AA765B">
      <w:rPr>
        <w:rFonts w:asciiTheme="majorHAnsi" w:hAnsiTheme="majorHAnsi"/>
        <w:b/>
      </w:rPr>
      <w:t>.</w:t>
    </w:r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Pr="000C76F3">
      <w:rPr>
        <w:rFonts w:asciiTheme="majorHAnsi" w:hAnsiTheme="majorHAnsi"/>
        <w:noProof/>
      </w:rPr>
      <w:t>4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65B" w:rsidRDefault="00932F72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sdt>
      <w:sdtPr>
        <w:rPr>
          <w:rFonts w:asciiTheme="majorHAnsi" w:hAnsiTheme="majorHAnsi"/>
        </w:rPr>
        <w:id w:val="76027555"/>
        <w:temporary/>
        <w:showingPlcHdr/>
      </w:sdtPr>
      <w:sdtEndPr/>
      <w:sdtContent>
        <w:r w:rsidR="00AA765B">
          <w:rPr>
            <w:rFonts w:asciiTheme="majorHAnsi" w:hAnsiTheme="majorHAnsi"/>
          </w:rPr>
          <w:t>[Type text]</w:t>
        </w:r>
      </w:sdtContent>
    </w:sdt>
    <w:r w:rsidR="00AA765B">
      <w:rPr>
        <w:rFonts w:asciiTheme="majorHAnsi" w:hAnsiTheme="majorHAnsi"/>
      </w:rPr>
      <w:ptab w:relativeTo="margin" w:alignment="right" w:leader="none"/>
    </w:r>
    <w:r w:rsidR="00AA765B">
      <w:rPr>
        <w:rFonts w:asciiTheme="majorHAnsi" w:hAnsiTheme="majorHAnsi"/>
      </w:rPr>
      <w:t xml:space="preserve">Page </w:t>
    </w:r>
    <w:r w:rsidR="00953C99">
      <w:fldChar w:fldCharType="begin"/>
    </w:r>
    <w:r w:rsidR="00953C99">
      <w:instrText xml:space="preserve"> PAGE   \* MERGEFORMAT </w:instrText>
    </w:r>
    <w:r w:rsidR="00953C99">
      <w:fldChar w:fldCharType="separate"/>
    </w:r>
    <w:r w:rsidR="000C76F3" w:rsidRPr="000C76F3">
      <w:rPr>
        <w:rFonts w:asciiTheme="majorHAnsi" w:hAnsiTheme="majorHAnsi"/>
        <w:noProof/>
      </w:rPr>
      <w:t>3</w:t>
    </w:r>
    <w:r w:rsidR="00953C99">
      <w:rPr>
        <w:rFonts w:asciiTheme="majorHAnsi" w:hAnsiTheme="majorHAnsi"/>
        <w:noProof/>
      </w:rPr>
      <w:fldChar w:fldCharType="end"/>
    </w:r>
  </w:p>
  <w:p w:rsidR="00AA765B" w:rsidRDefault="00AA76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2F72" w:rsidRDefault="00932F72" w:rsidP="00C152DC">
      <w:pPr>
        <w:spacing w:after="0" w:line="240" w:lineRule="auto"/>
      </w:pPr>
      <w:r>
        <w:separator/>
      </w:r>
    </w:p>
  </w:footnote>
  <w:footnote w:type="continuationSeparator" w:id="0">
    <w:p w:rsidR="00932F72" w:rsidRDefault="00932F72" w:rsidP="00C152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713"/>
      <w:gridCol w:w="2877"/>
    </w:tblGrid>
    <w:tr w:rsidR="00C152DC">
      <w:tc>
        <w:tcPr>
          <w:tcW w:w="35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jc w:val="right"/>
            <w:rPr>
              <w:bCs/>
              <w:noProof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C76F3">
                <w:rPr>
                  <w:b/>
                  <w:bCs/>
                  <w:caps/>
                  <w:sz w:val="24"/>
                  <w:szCs w:val="24"/>
                  <w:lang w:val="en-US"/>
                </w:rPr>
                <w:t>ONLINE SLOT MACHINE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 w:fullDate="2014-10-1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Default="000C76F3" w:rsidP="000C76F3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  <w:lang w:val="en-US"/>
                </w:rPr>
                <w:t>October 12, 2014</w:t>
              </w:r>
            </w:p>
          </w:tc>
        </w:sdtContent>
      </w:sdt>
    </w:tr>
  </w:tbl>
  <w:p w:rsidR="00C152DC" w:rsidRDefault="00C152D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77"/>
      <w:gridCol w:w="6713"/>
    </w:tblGrid>
    <w:tr w:rsidR="00C152DC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14-10-12T00:00:00Z"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C152DC" w:rsidRPr="00C152DC" w:rsidRDefault="000C76F3">
              <w:pPr>
                <w:pStyle w:val="Header"/>
                <w:jc w:val="right"/>
                <w:rPr>
                  <w:color w:val="FFFFFF" w:themeColor="background1"/>
                  <w:sz w:val="20"/>
                  <w:szCs w:val="20"/>
                </w:rPr>
              </w:pPr>
              <w:r>
                <w:rPr>
                  <w:color w:val="FFFFFF" w:themeColor="background1"/>
                  <w:lang w:val="en-US"/>
                </w:rPr>
                <w:t>October 12, 2014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:rsidR="00C152DC" w:rsidRDefault="00C152DC">
          <w:pPr>
            <w:pStyle w:val="Header"/>
            <w:rPr>
              <w:bCs/>
              <w:color w:val="76923C" w:themeColor="accent3" w:themeShade="BF"/>
              <w:sz w:val="24"/>
              <w:szCs w:val="24"/>
            </w:rPr>
          </w:pPr>
          <w:r>
            <w:rPr>
              <w:b/>
              <w:bCs/>
              <w:color w:val="76923C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C76F3">
                <w:rPr>
                  <w:b/>
                  <w:bCs/>
                  <w:caps/>
                  <w:sz w:val="24"/>
                  <w:szCs w:val="24"/>
                  <w:lang w:val="en-US"/>
                </w:rPr>
                <w:t>ONLINE SLOT MACHINE</w:t>
              </w:r>
            </w:sdtContent>
          </w:sdt>
          <w:r>
            <w:rPr>
              <w:b/>
              <w:bCs/>
              <w:color w:val="76923C" w:themeColor="accent3" w:themeShade="BF"/>
              <w:sz w:val="24"/>
              <w:szCs w:val="24"/>
            </w:rPr>
            <w:t>]</w:t>
          </w:r>
        </w:p>
      </w:tc>
    </w:tr>
  </w:tbl>
  <w:p w:rsidR="00C152DC" w:rsidRDefault="00C152D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3490E"/>
    <w:multiLevelType w:val="hybridMultilevel"/>
    <w:tmpl w:val="D3B8DE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BBC"/>
    <w:rsid w:val="00021BBC"/>
    <w:rsid w:val="00023AF4"/>
    <w:rsid w:val="00041C8A"/>
    <w:rsid w:val="00080D8D"/>
    <w:rsid w:val="000C76F3"/>
    <w:rsid w:val="003E1D34"/>
    <w:rsid w:val="003E1D56"/>
    <w:rsid w:val="00420F46"/>
    <w:rsid w:val="0052734F"/>
    <w:rsid w:val="005C2F0F"/>
    <w:rsid w:val="00686D09"/>
    <w:rsid w:val="00691022"/>
    <w:rsid w:val="00744BAC"/>
    <w:rsid w:val="007D2A8E"/>
    <w:rsid w:val="008C6B2D"/>
    <w:rsid w:val="008E601F"/>
    <w:rsid w:val="008F3C94"/>
    <w:rsid w:val="00932F72"/>
    <w:rsid w:val="00953C99"/>
    <w:rsid w:val="00996533"/>
    <w:rsid w:val="009A4D42"/>
    <w:rsid w:val="009F6693"/>
    <w:rsid w:val="00AA765B"/>
    <w:rsid w:val="00AD223E"/>
    <w:rsid w:val="00BF4089"/>
    <w:rsid w:val="00C152DC"/>
    <w:rsid w:val="00D668E0"/>
    <w:rsid w:val="00D82416"/>
    <w:rsid w:val="00EB6F93"/>
    <w:rsid w:val="00F35C9E"/>
    <w:rsid w:val="00F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FDCCF22-176D-4983-919D-DE3F3020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E1D5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E1D56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D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6D0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2DC"/>
  </w:style>
  <w:style w:type="paragraph" w:styleId="Footer">
    <w:name w:val="footer"/>
    <w:basedOn w:val="Normal"/>
    <w:link w:val="FooterChar"/>
    <w:uiPriority w:val="99"/>
    <w:unhideWhenUsed/>
    <w:rsid w:val="00C152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2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mas\AppData\Roaming\Microsoft\Templates\TP03000046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2014-10-12T00:00:00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9F1F569-4C10-4968-8575-367736BE939A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6BD01D80-C71E-4C35-9EC9-AB4B2A68E7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F8A6096-AC3C-41A5-9CB9-998E1823050B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A6DFA02-791E-4DB2-916B-160E869A1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TP030000466.dotx</Template>
  <TotalTime>0</TotalTime>
  <Pages>5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WHITE</Company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SLOT MACHINE</dc:title>
  <dc:subject>COMP 2068 – Assignment 2]</dc:subject>
  <dc:creator>James White</dc:creator>
  <cp:lastModifiedBy>James</cp:lastModifiedBy>
  <cp:revision>2</cp:revision>
  <dcterms:created xsi:type="dcterms:W3CDTF">2014-10-14T01:04:00Z</dcterms:created>
  <dcterms:modified xsi:type="dcterms:W3CDTF">2014-10-14T01:04:00Z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TC300004669990</vt:lpwstr>
  </property>
</Properties>
</file>